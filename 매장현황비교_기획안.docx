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E583" w14:textId="195D23E7" w:rsidR="00B05ACA" w:rsidRPr="00C11DBD" w:rsidRDefault="005E0D13" w:rsidP="002C33DF">
      <w:pPr>
        <w:pStyle w:val="a4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[기획안]</w:t>
      </w:r>
      <w:r w:rsidR="00681740" w:rsidRPr="00C11DBD">
        <w:rPr>
          <w:rFonts w:ascii="맑은 고딕" w:eastAsia="맑은 고딕" w:hAnsi="맑은 고딕"/>
        </w:rPr>
        <w:br/>
      </w:r>
      <w:r>
        <w:rPr>
          <w:rFonts w:ascii="맑은 고딕" w:eastAsia="맑은 고딕" w:hAnsi="맑은 고딕" w:hint="eastAsia"/>
          <w:lang w:val="ko-KR"/>
        </w:rPr>
        <w:t>빅데이터 분석결과 시각화</w:t>
      </w:r>
      <w:r w:rsidR="00912596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 xml:space="preserve"> </w:t>
      </w:r>
    </w:p>
    <w:sdt>
      <w:sdtPr>
        <w:rPr>
          <w:rFonts w:ascii="맑은 고딕" w:eastAsia="맑은 고딕" w:hAnsi="맑은 고딕"/>
        </w:rPr>
        <w:id w:val="216403978"/>
        <w:placeholder>
          <w:docPart w:val="D25B8233D71249F487511D6F3DEF668F"/>
        </w:placeholder>
        <w:date w:fullDate="2021-11-12T00:00:00Z">
          <w:dateFormat w:val="yyyy-MM-dd"/>
          <w:lid w:val="ko-KR"/>
          <w:storeMappedDataAs w:val="dateTime"/>
          <w:calendar w:val="gregorian"/>
        </w:date>
      </w:sdtPr>
      <w:sdtEndPr/>
      <w:sdtContent>
        <w:p w14:paraId="543B5AB4" w14:textId="4CB642D5" w:rsidR="00B05ACA" w:rsidRPr="00C11DBD" w:rsidRDefault="00912596" w:rsidP="00096541">
          <w:pPr>
            <w:pStyle w:val="a6"/>
            <w:rPr>
              <w:rFonts w:ascii="맑은 고딕" w:eastAsia="맑은 고딕" w:hAnsi="맑은 고딕" w:hint="eastAsia"/>
            </w:rPr>
          </w:pPr>
          <w:r>
            <w:rPr>
              <w:rFonts w:ascii="맑은 고딕" w:eastAsia="맑은 고딕" w:hAnsi="맑은 고딕" w:hint="eastAsia"/>
            </w:rPr>
            <w:t>2021-11-12</w:t>
          </w:r>
        </w:p>
      </w:sdtContent>
    </w:sdt>
    <w:p w14:paraId="04138BAD" w14:textId="77777777" w:rsidR="00B05ACA" w:rsidRPr="00C11DBD" w:rsidRDefault="00681740" w:rsidP="002C33DF">
      <w:pPr>
        <w:pStyle w:val="2"/>
        <w:spacing w:before="240"/>
        <w:ind w:left="475" w:hangingChars="198" w:hanging="475"/>
        <w:rPr>
          <w:rFonts w:ascii="맑은 고딕" w:eastAsia="맑은 고딕" w:hAnsi="맑은 고딕"/>
        </w:rPr>
      </w:pPr>
      <w:r w:rsidRPr="00C11DBD">
        <w:rPr>
          <w:rFonts w:ascii="맑은 고딕" w:eastAsia="맑은 고딕" w:hAnsi="맑은 고딕"/>
          <w:lang w:val="ko-KR"/>
        </w:rPr>
        <w:t>프로젝트 배경 및 설명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B05ACA" w:rsidRPr="00C11DBD" w14:paraId="55CA0A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CE22EFB" w14:textId="4934AE1D" w:rsidR="00B05ACA" w:rsidRPr="00C11DBD" w:rsidRDefault="00681740">
            <w:pPr>
              <w:rPr>
                <w:rFonts w:ascii="맑은 고딕" w:eastAsia="맑은 고딕" w:hAnsi="맑은 고딕"/>
              </w:rPr>
            </w:pPr>
            <w:r w:rsidRPr="00C11DBD">
              <w:rPr>
                <w:rFonts w:ascii="맑은 고딕" w:eastAsia="맑은 고딕" w:hAnsi="맑은 고딕"/>
                <w:noProof/>
              </w:rPr>
              <mc:AlternateContent>
                <mc:Choice Requires="wpg">
                  <w:drawing>
                    <wp:inline distT="0" distB="0" distL="0" distR="0" wp14:anchorId="0F6BCB1B" wp14:editId="355B9643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54783D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7287DB1" w14:textId="3B05A8AA" w:rsidR="005E0D13" w:rsidRPr="005E0D13" w:rsidRDefault="005E0D13" w:rsidP="005E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  <w:lang w:val="ko-KR"/>
              </w:rPr>
            </w:pPr>
            <w:r w:rsidRPr="005E0D13">
              <w:rPr>
                <w:rFonts w:ascii="나눔고딕" w:eastAsia="나눔고딕" w:hAnsi="나눔고딕" w:hint="eastAsia"/>
                <w:b/>
                <w:bCs/>
                <w:sz w:val="20"/>
                <w:lang w:val="ko-KR"/>
              </w:rPr>
              <w:t xml:space="preserve">스타벅스 </w:t>
            </w:r>
            <w:r w:rsidR="00096541">
              <w:rPr>
                <w:rFonts w:ascii="나눔고딕" w:eastAsia="나눔고딕" w:hAnsi="나눔고딕" w:hint="eastAsia"/>
                <w:b/>
                <w:bCs/>
                <w:sz w:val="20"/>
                <w:lang w:val="ko-KR"/>
              </w:rPr>
              <w:t xml:space="preserve">와 비교할 </w:t>
            </w:r>
            <w:proofErr w:type="gramStart"/>
            <w:r w:rsidR="00096541">
              <w:rPr>
                <w:rFonts w:ascii="나눔고딕" w:eastAsia="나눔고딕" w:hAnsi="나눔고딕" w:hint="eastAsia"/>
                <w:b/>
                <w:bCs/>
                <w:sz w:val="20"/>
                <w:lang w:val="ko-KR"/>
              </w:rPr>
              <w:t>카페</w:t>
            </w:r>
            <w:r w:rsidRPr="005E0D13">
              <w:rPr>
                <w:rFonts w:ascii="나눔고딕" w:eastAsia="나눔고딕" w:hAnsi="나눔고딕" w:hint="eastAsia"/>
                <w:b/>
                <w:bCs/>
                <w:sz w:val="20"/>
                <w:lang w:val="ko-KR"/>
              </w:rPr>
              <w:t xml:space="preserve"> 의</w:t>
            </w:r>
            <w:proofErr w:type="gramEnd"/>
            <w:r w:rsidRPr="005E0D13">
              <w:rPr>
                <w:rFonts w:ascii="나눔고딕" w:eastAsia="나눔고딕" w:hAnsi="나눔고딕" w:hint="eastAsia"/>
                <w:b/>
                <w:bCs/>
                <w:sz w:val="20"/>
                <w:lang w:val="ko-KR"/>
              </w:rPr>
              <w:t xml:space="preserve"> 전체 매장 위치를 파일로 정리하고 그 파일들을 비교하여 </w:t>
            </w:r>
          </w:p>
          <w:p w14:paraId="476ADDAC" w14:textId="3E6544C1" w:rsidR="005E0D13" w:rsidRPr="005E0D13" w:rsidRDefault="005E0D13" w:rsidP="005E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  <w:lang w:val="ko-KR"/>
              </w:rPr>
            </w:pPr>
            <w:r w:rsidRPr="005E0D13">
              <w:rPr>
                <w:rFonts w:ascii="나눔고딕" w:eastAsia="나눔고딕" w:hAnsi="나눔고딕" w:hint="eastAsia"/>
                <w:b/>
                <w:bCs/>
                <w:sz w:val="20"/>
                <w:lang w:val="ko-KR"/>
              </w:rPr>
              <w:t>지역별 매장 수를 간략한 그래프로 표현하여 시각화</w:t>
            </w:r>
            <w:r w:rsidR="00096541">
              <w:rPr>
                <w:rFonts w:ascii="나눔고딕" w:eastAsia="나눔고딕" w:hAnsi="나눔고딕" w:hint="eastAsia"/>
                <w:b/>
                <w:bCs/>
                <w:sz w:val="20"/>
                <w:lang w:val="ko-KR"/>
              </w:rPr>
              <w:t xml:space="preserve"> 하는 작업</w:t>
            </w:r>
          </w:p>
          <w:p w14:paraId="59E8DF44" w14:textId="2F40772B" w:rsidR="00B05ACA" w:rsidRPr="005E0D13" w:rsidRDefault="00B05ACA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b/>
                <w:bCs/>
              </w:rPr>
            </w:pPr>
          </w:p>
        </w:tc>
      </w:tr>
    </w:tbl>
    <w:p w14:paraId="43008478" w14:textId="6AEE0B4E" w:rsidR="00B05ACA" w:rsidRPr="00C11DBD" w:rsidRDefault="00B05ACA">
      <w:pPr>
        <w:rPr>
          <w:rFonts w:ascii="맑은 고딕" w:eastAsia="맑은 고딕" w:hAnsi="맑은 고딕" w:hint="eastAsia"/>
        </w:rPr>
      </w:pPr>
    </w:p>
    <w:p w14:paraId="05E6D87F" w14:textId="172547A7" w:rsidR="00B05ACA" w:rsidRPr="00C11DBD" w:rsidRDefault="00681740" w:rsidP="002C33DF">
      <w:pPr>
        <w:pStyle w:val="2"/>
        <w:spacing w:before="120" w:after="0"/>
        <w:ind w:left="475" w:hangingChars="198" w:hanging="475"/>
        <w:rPr>
          <w:rFonts w:ascii="맑은 고딕" w:eastAsia="맑은 고딕" w:hAnsi="맑은 고딕"/>
        </w:rPr>
      </w:pPr>
      <w:r w:rsidRPr="00C11DBD">
        <w:rPr>
          <w:rFonts w:ascii="맑은 고딕" w:eastAsia="맑은 고딕" w:hAnsi="맑은 고딕"/>
          <w:lang w:val="ko-KR"/>
        </w:rPr>
        <w:t xml:space="preserve">프로젝트 </w:t>
      </w:r>
      <w:r w:rsidR="00912596">
        <w:rPr>
          <w:rFonts w:ascii="맑은 고딕" w:eastAsia="맑은 고딕" w:hAnsi="맑은 고딕" w:hint="eastAsia"/>
          <w:lang w:val="ko-KR"/>
        </w:rPr>
        <w:t>소요 예상 시간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B05ACA" w:rsidRPr="00C11DBD" w14:paraId="1275DB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40C3F01" w14:textId="667725D7" w:rsidR="00B05ACA" w:rsidRPr="00C11DBD" w:rsidRDefault="00681740">
            <w:pPr>
              <w:rPr>
                <w:rFonts w:ascii="맑은 고딕" w:eastAsia="맑은 고딕" w:hAnsi="맑은 고딕"/>
              </w:rPr>
            </w:pPr>
            <w:r w:rsidRPr="00C11DBD">
              <w:rPr>
                <w:rFonts w:ascii="맑은 고딕" w:eastAsia="맑은 고딕" w:hAnsi="맑은 고딕"/>
                <w:noProof/>
              </w:rPr>
              <mc:AlternateContent>
                <mc:Choice Requires="wpg">
                  <w:drawing>
                    <wp:inline distT="0" distB="0" distL="0" distR="0" wp14:anchorId="15A05ECF" wp14:editId="4461F634">
                      <wp:extent cx="141605" cy="141605"/>
                      <wp:effectExtent l="0" t="0" r="0" b="0"/>
                      <wp:docPr id="35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사각형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자유형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C2C757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bBlw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seaWwZcIAAAyKAAADgAAAAAAAAAAAAAAAAAuAgAAZHJzL2Uyb0RvYy54bWxQSwEC&#10;LQAUAAYACAAAACEABeIMPdkAAAADAQAADwAAAAAAAAAAAAAAAADxCgAAZHJzL2Rvd25yZXYueG1s&#10;UEsFBgAAAAAEAAQA8wAAAPcLAAAAAA==&#10;">
                      <v:rect id="사각형 3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 fillcolor="#5b9bd5 [3204]" stroked="f" strokeweight="0"/>
                      <v:shape id="자유형 3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D40E5BB" w14:textId="4DBA180A" w:rsidR="00B05ACA" w:rsidRDefault="005E0D13" w:rsidP="0091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912596">
              <w:rPr>
                <w:rFonts w:hint="eastAsia"/>
                <w:b/>
                <w:bCs/>
                <w:sz w:val="20"/>
              </w:rPr>
              <w:t>2</w:t>
            </w:r>
            <w:r w:rsidRPr="00912596">
              <w:rPr>
                <w:b/>
                <w:bCs/>
                <w:sz w:val="20"/>
              </w:rPr>
              <w:t>021. 11. 12 ~ 2021. 11. 15 (3</w:t>
            </w:r>
            <w:r w:rsidRPr="00912596">
              <w:rPr>
                <w:rFonts w:hint="eastAsia"/>
                <w:b/>
                <w:bCs/>
                <w:sz w:val="20"/>
              </w:rPr>
              <w:t>일</w:t>
            </w:r>
            <w:r w:rsidRPr="00912596">
              <w:rPr>
                <w:rFonts w:hint="eastAsia"/>
                <w:b/>
                <w:bCs/>
                <w:sz w:val="20"/>
              </w:rPr>
              <w:t xml:space="preserve"> </w:t>
            </w:r>
            <w:r w:rsidRPr="00912596">
              <w:rPr>
                <w:rFonts w:hint="eastAsia"/>
                <w:b/>
                <w:bCs/>
                <w:sz w:val="20"/>
              </w:rPr>
              <w:t>정도</w:t>
            </w:r>
            <w:r w:rsidRPr="00912596">
              <w:rPr>
                <w:rFonts w:hint="eastAsia"/>
                <w:b/>
                <w:bCs/>
                <w:sz w:val="20"/>
              </w:rPr>
              <w:t xml:space="preserve"> </w:t>
            </w:r>
            <w:r w:rsidRPr="00912596">
              <w:rPr>
                <w:rFonts w:hint="eastAsia"/>
                <w:b/>
                <w:bCs/>
                <w:sz w:val="20"/>
              </w:rPr>
              <w:t>소요</w:t>
            </w:r>
            <w:r w:rsidRPr="00912596">
              <w:rPr>
                <w:rFonts w:hint="eastAsia"/>
                <w:b/>
                <w:bCs/>
                <w:sz w:val="20"/>
              </w:rPr>
              <w:t xml:space="preserve"> </w:t>
            </w:r>
            <w:r w:rsidRPr="00912596">
              <w:rPr>
                <w:rFonts w:hint="eastAsia"/>
                <w:b/>
                <w:bCs/>
                <w:sz w:val="20"/>
              </w:rPr>
              <w:t>예상</w:t>
            </w:r>
            <w:r w:rsidR="00912596" w:rsidRPr="00912596">
              <w:rPr>
                <w:rFonts w:hint="eastAsia"/>
                <w:b/>
                <w:bCs/>
                <w:sz w:val="20"/>
              </w:rPr>
              <w:t>)</w:t>
            </w:r>
          </w:p>
          <w:p w14:paraId="05593D9C" w14:textId="77777777" w:rsidR="00912596" w:rsidRDefault="00912596" w:rsidP="0091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14:paraId="64D9CC0C" w14:textId="0016CA3D" w:rsidR="00912596" w:rsidRPr="00912596" w:rsidRDefault="00912596" w:rsidP="0091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</w:rPr>
            </w:pPr>
          </w:p>
        </w:tc>
      </w:tr>
    </w:tbl>
    <w:p w14:paraId="4E73847D" w14:textId="1334AA54" w:rsidR="00B05ACA" w:rsidRPr="00C11DBD" w:rsidRDefault="00B05ACA">
      <w:pPr>
        <w:rPr>
          <w:rFonts w:ascii="맑은 고딕" w:eastAsia="맑은 고딕" w:hAnsi="맑은 고딕"/>
        </w:rPr>
      </w:pPr>
    </w:p>
    <w:p w14:paraId="40AE7CF6" w14:textId="50F45FF0" w:rsidR="00B05ACA" w:rsidRPr="00C11DBD" w:rsidRDefault="00096541" w:rsidP="002C33DF">
      <w:pPr>
        <w:pStyle w:val="2"/>
        <w:spacing w:before="240" w:after="0"/>
        <w:ind w:left="475" w:hangingChars="198" w:hanging="47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프로그램 역할</w:t>
      </w:r>
    </w:p>
    <w:sdt>
      <w:sdtPr>
        <w:rPr>
          <w:rFonts w:ascii="맑은 고딕" w:eastAsia="맑은 고딕" w:hAnsi="맑은 고딕"/>
        </w:rPr>
        <w:id w:val="-510995402"/>
        <w:placeholder>
          <w:docPart w:val="7EFA5A3618F5415A8DDE688C4011E881"/>
        </w:placeholder>
        <w15:appearance w15:val="hidden"/>
      </w:sdtPr>
      <w:sdtEndPr/>
      <w:sdtContent>
        <w:tbl>
          <w:tblPr>
            <w:tblStyle w:val="a7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B05ACA" w:rsidRPr="00C11DBD" w14:paraId="77AC8898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00FCC323" w14:textId="77777777" w:rsidR="00B05ACA" w:rsidRPr="00C11DBD" w:rsidRDefault="00681740">
                <w:pPr>
                  <w:rPr>
                    <w:rFonts w:ascii="맑은 고딕" w:eastAsia="맑은 고딕" w:hAnsi="맑은 고딕"/>
                  </w:rPr>
                </w:pPr>
                <w:r w:rsidRPr="00C11DBD">
                  <w:rPr>
                    <w:rFonts w:ascii="맑은 고딕" w:eastAsia="맑은 고딕" w:hAnsi="맑은 고딕"/>
                    <w:noProof/>
                  </w:rPr>
                  <mc:AlternateContent>
                    <mc:Choice Requires="wpg">
                      <w:drawing>
                        <wp:inline distT="0" distB="0" distL="0" distR="0" wp14:anchorId="7D2EFBE8" wp14:editId="0E82FD61">
                          <wp:extent cx="141605" cy="141605"/>
                          <wp:effectExtent l="0" t="0" r="0" b="0"/>
                          <wp:docPr id="16" name="그룹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7" name="사각형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자유형 1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B66D92D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7GBpvnAgAADIoAAAOAAAAAAAAAAAAAAAAAC4CAABkcnMvZTJvRG9jLnht&#10;bFBLAQItABQABgAIAAAAIQAF4gw92QAAAAMBAAAPAAAAAAAAAAAAAAAAAPYKAABkcnMvZG93bnJl&#10;di54bWxQSwUGAAAAAAQABADzAAAA/AsAAAAA&#10;">
                          <v:rect id="사각형 1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    <v:shape id="자유형 1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47AAD0CA" w14:textId="29AC45DF" w:rsidR="00B05ACA" w:rsidRPr="00912596" w:rsidRDefault="00912596" w:rsidP="0091259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나눔고딕" w:eastAsia="나눔고딕" w:hAnsi="나눔고딕"/>
                    <w:b/>
                    <w:bCs/>
                    <w:sz w:val="20"/>
                  </w:rPr>
                </w:pPr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>-</w:t>
                </w:r>
                <w:r w:rsidRPr="00912596">
                  <w:rPr>
                    <w:rFonts w:ascii="나눔고딕" w:eastAsia="나눔고딕" w:hAnsi="나눔고딕"/>
                    <w:b/>
                    <w:bCs/>
                    <w:sz w:val="20"/>
                  </w:rPr>
                  <w:t xml:space="preserve"> </w:t>
                </w:r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 xml:space="preserve">타겟 사이트를 </w:t>
                </w:r>
                <w:proofErr w:type="spellStart"/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>크롤링</w:t>
                </w:r>
                <w:proofErr w:type="spellEnd"/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 xml:space="preserve"> 하여 매장 정보를 </w:t>
                </w:r>
                <w:proofErr w:type="spellStart"/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>얻어오기</w:t>
                </w:r>
                <w:proofErr w:type="spellEnd"/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>.</w:t>
                </w:r>
              </w:p>
              <w:p w14:paraId="5F719214" w14:textId="5D7825CA" w:rsidR="00912596" w:rsidRPr="00912596" w:rsidRDefault="00912596" w:rsidP="0091259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나눔고딕" w:eastAsia="나눔고딕" w:hAnsi="나눔고딕"/>
                    <w:b/>
                    <w:bCs/>
                    <w:sz w:val="20"/>
                  </w:rPr>
                </w:pPr>
                <w:r w:rsidRPr="00912596">
                  <w:rPr>
                    <w:rFonts w:ascii="나눔고딕" w:eastAsia="나눔고딕" w:hAnsi="나눔고딕"/>
                    <w:b/>
                    <w:bCs/>
                    <w:sz w:val="20"/>
                  </w:rPr>
                  <w:t xml:space="preserve">- </w:t>
                </w:r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 xml:space="preserve">얻어온 </w:t>
                </w:r>
                <w:proofErr w:type="gramStart"/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 xml:space="preserve">정보 </w:t>
                </w:r>
                <w:proofErr w:type="spellStart"/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>를</w:t>
                </w:r>
                <w:proofErr w:type="spellEnd"/>
                <w:proofErr w:type="gramEnd"/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 xml:space="preserve"> c</w:t>
                </w:r>
                <w:r w:rsidRPr="00912596">
                  <w:rPr>
                    <w:rFonts w:ascii="나눔고딕" w:eastAsia="나눔고딕" w:hAnsi="나눔고딕"/>
                    <w:b/>
                    <w:bCs/>
                    <w:sz w:val="20"/>
                  </w:rPr>
                  <w:t xml:space="preserve">sv </w:t>
                </w:r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 xml:space="preserve">파일로 저장하여 데이터 기록 </w:t>
                </w:r>
              </w:p>
              <w:p w14:paraId="6CA11EB6" w14:textId="77777777" w:rsidR="00912596" w:rsidRDefault="00912596" w:rsidP="0091259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나눔고딕" w:eastAsia="나눔고딕" w:hAnsi="나눔고딕"/>
                    <w:b/>
                    <w:bCs/>
                    <w:sz w:val="22"/>
                    <w:szCs w:val="22"/>
                  </w:rPr>
                </w:pPr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>-</w:t>
                </w:r>
                <w:r w:rsidRPr="00912596">
                  <w:rPr>
                    <w:rFonts w:ascii="나눔고딕" w:eastAsia="나눔고딕" w:hAnsi="나눔고딕"/>
                    <w:b/>
                    <w:bCs/>
                    <w:sz w:val="20"/>
                  </w:rPr>
                  <w:t xml:space="preserve"> </w:t>
                </w:r>
                <w:r w:rsidRPr="00912596">
                  <w:rPr>
                    <w:rFonts w:ascii="나눔고딕" w:eastAsia="나눔고딕" w:hAnsi="나눔고딕" w:hint="eastAsia"/>
                    <w:b/>
                    <w:bCs/>
                    <w:sz w:val="20"/>
                  </w:rPr>
                  <w:t>데이터를 비교하여 필요로 하는 정보를 시각화</w:t>
                </w:r>
                <w:r>
                  <w:rPr>
                    <w:rFonts w:ascii="나눔고딕" w:eastAsia="나눔고딕" w:hAnsi="나눔고딕" w:hint="eastAsia"/>
                    <w:b/>
                    <w:bCs/>
                    <w:sz w:val="22"/>
                    <w:szCs w:val="22"/>
                  </w:rPr>
                  <w:t xml:space="preserve"> </w:t>
                </w:r>
              </w:p>
              <w:p w14:paraId="7BD6BA0D" w14:textId="4A4EF8AF" w:rsidR="00912596" w:rsidRPr="00912596" w:rsidRDefault="00912596" w:rsidP="0091259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나눔고딕" w:eastAsia="나눔고딕" w:hAnsi="나눔고딕" w:hint="eastAsia"/>
                    <w:b/>
                    <w:bCs/>
                    <w:sz w:val="22"/>
                    <w:szCs w:val="22"/>
                  </w:rPr>
                </w:pPr>
              </w:p>
            </w:tc>
          </w:tr>
        </w:tbl>
        <w:p w14:paraId="31012EF9" w14:textId="77777777" w:rsidR="00B05ACA" w:rsidRPr="00C11DBD" w:rsidRDefault="00CB4D7E">
          <w:pPr>
            <w:pStyle w:val="aa"/>
            <w:rPr>
              <w:rFonts w:ascii="맑은 고딕" w:eastAsia="맑은 고딕" w:hAnsi="맑은 고딕"/>
            </w:rPr>
          </w:pPr>
        </w:p>
      </w:sdtContent>
    </w:sdt>
    <w:p w14:paraId="15EB71EC" w14:textId="2CA0763C" w:rsidR="00B05ACA" w:rsidRPr="00C11DBD" w:rsidRDefault="00912596" w:rsidP="002C33DF">
      <w:pPr>
        <w:pStyle w:val="2"/>
        <w:spacing w:before="240" w:after="0"/>
        <w:ind w:left="475" w:hangingChars="198" w:hanging="47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계획 순서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B05ACA" w:rsidRPr="00C11DBD" w14:paraId="093B01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47E2BC7" w14:textId="1DF2E3B6" w:rsidR="00B05ACA" w:rsidRPr="00C11DBD" w:rsidRDefault="00681740">
            <w:pPr>
              <w:rPr>
                <w:rFonts w:ascii="맑은 고딕" w:eastAsia="맑은 고딕" w:hAnsi="맑은 고딕"/>
              </w:rPr>
            </w:pPr>
            <w:r w:rsidRPr="00C11DBD">
              <w:rPr>
                <w:rFonts w:ascii="맑은 고딕" w:eastAsia="맑은 고딕" w:hAnsi="맑은 고딕"/>
                <w:noProof/>
              </w:rPr>
              <mc:AlternateContent>
                <mc:Choice Requires="wpg">
                  <w:drawing>
                    <wp:inline distT="0" distB="0" distL="0" distR="0" wp14:anchorId="523F1CB9" wp14:editId="5A3DBEAC">
                      <wp:extent cx="141605" cy="141605"/>
                      <wp:effectExtent l="0" t="0" r="0" b="0"/>
                      <wp:docPr id="56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사각형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자유형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8E195A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">
                      <v:rect id="사각형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<v:shape id="자유형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3DFB75" w14:textId="77777777" w:rsidR="00912596" w:rsidRDefault="00096541" w:rsidP="0009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/>
                <w:b/>
                <w:bCs/>
                <w:sz w:val="20"/>
              </w:rPr>
              <w:t>Python을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 이용한 작업 계획</w:t>
            </w:r>
          </w:p>
          <w:p w14:paraId="487F38B3" w14:textId="77777777" w:rsidR="00096541" w:rsidRDefault="00096541" w:rsidP="0009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096541">
              <w:rPr>
                <w:rFonts w:ascii="나눔고딕" w:eastAsia="나눔고딕" w:hAnsi="나눔고딕" w:hint="eastAsia"/>
                <w:b/>
                <w:bCs/>
                <w:sz w:val="20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20"/>
              </w:rPr>
              <w:t xml:space="preserve">타겟 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사이트 지정 및 사이트 분석 </w:t>
            </w:r>
          </w:p>
          <w:p w14:paraId="75099D68" w14:textId="5A52AEC4" w:rsidR="00096541" w:rsidRDefault="00096541" w:rsidP="0009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-</w:t>
            </w:r>
            <w:r>
              <w:rPr>
                <w:rFonts w:ascii="나눔고딕" w:eastAsia="나눔고딕" w:hAnsi="나눔고딕"/>
                <w:b/>
                <w:bCs/>
                <w:sz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타겟 사이트의 매장</w:t>
            </w:r>
            <w:r>
              <w:rPr>
                <w:rFonts w:ascii="나눔고딕" w:eastAsia="나눔고딕" w:hAnsi="나눔고딕"/>
                <w:b/>
                <w:bCs/>
                <w:sz w:val="20"/>
              </w:rPr>
              <w:t>을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 불러오는 방식에 맞는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크롤링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 필요 </w:t>
            </w:r>
          </w:p>
          <w:p w14:paraId="7230A692" w14:textId="10AADBDB" w:rsidR="00096541" w:rsidRDefault="00096541" w:rsidP="0009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-</w:t>
            </w:r>
            <w:r>
              <w:rPr>
                <w:rFonts w:ascii="나눔고딕" w:eastAsia="나눔고딕" w:hAnsi="나눔고딕"/>
                <w:b/>
                <w:bCs/>
                <w:sz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매장명 과 지역, 매장의 위치 등을 포함하는 엑셀 파일 생성 </w:t>
            </w:r>
          </w:p>
          <w:p w14:paraId="473ABB26" w14:textId="77777777" w:rsidR="00096541" w:rsidRDefault="00096541" w:rsidP="0009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-</w:t>
            </w:r>
            <w:r>
              <w:rPr>
                <w:rFonts w:ascii="나눔고딕" w:eastAsia="나눔고딕" w:hAnsi="나눔고딕"/>
                <w:b/>
                <w:bCs/>
                <w:sz w:val="20"/>
              </w:rPr>
              <w:t xml:space="preserve"> csv 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파일에 저장된 두 파일을 불러와서 서로의 지역 별 데이터를 분석 </w:t>
            </w:r>
          </w:p>
          <w:p w14:paraId="776217E1" w14:textId="49DBB56F" w:rsidR="00096541" w:rsidRPr="00096541" w:rsidRDefault="00096541" w:rsidP="0009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-</w:t>
            </w:r>
            <w:r>
              <w:rPr>
                <w:rFonts w:ascii="나눔고딕" w:eastAsia="나눔고딕" w:hAnsi="나눔고딕"/>
                <w:b/>
                <w:bCs/>
                <w:sz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지역별 매장의 점포 수를 비교</w:t>
            </w:r>
            <w:r>
              <w:rPr>
                <w:rFonts w:ascii="나눔고딕" w:eastAsia="나눔고딕" w:hAnsi="나눔고딕"/>
                <w:b/>
                <w:bCs/>
                <w:sz w:val="20"/>
              </w:rPr>
              <w:t>하고</w:t>
            </w: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 xml:space="preserve"> 간단한 그래프로 시각화 표현  </w:t>
            </w:r>
          </w:p>
        </w:tc>
      </w:tr>
      <w:tr w:rsidR="00096541" w:rsidRPr="00C11DBD" w14:paraId="54008C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E872991" w14:textId="0877F44A" w:rsidR="00096541" w:rsidRPr="00C11DBD" w:rsidRDefault="00096541" w:rsidP="00096541">
            <w:pPr>
              <w:jc w:val="left"/>
              <w:rPr>
                <w:rFonts w:ascii="맑은 고딕" w:eastAsia="맑은 고딕" w:hAnsi="맑은 고딕" w:hint="eastAsia"/>
                <w:noProof/>
              </w:rPr>
            </w:pPr>
          </w:p>
        </w:tc>
        <w:tc>
          <w:tcPr>
            <w:tcW w:w="4692" w:type="pct"/>
          </w:tcPr>
          <w:p w14:paraId="22528D39" w14:textId="77777777" w:rsidR="00096541" w:rsidRDefault="00096541" w:rsidP="0009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sz w:val="20"/>
              </w:rPr>
            </w:pPr>
          </w:p>
        </w:tc>
      </w:tr>
    </w:tbl>
    <w:p w14:paraId="26B1D878" w14:textId="6B61E7D5" w:rsidR="00B05ACA" w:rsidRPr="00C11DBD" w:rsidRDefault="00681740" w:rsidP="00096541">
      <w:pPr>
        <w:spacing w:after="0"/>
        <w:rPr>
          <w:rFonts w:ascii="맑은 고딕" w:eastAsia="맑은 고딕" w:hAnsi="맑은 고딕"/>
        </w:rPr>
      </w:pPr>
      <w:r w:rsidRPr="00C11DBD">
        <w:rPr>
          <w:rFonts w:ascii="맑은 고딕" w:eastAsia="맑은 고딕" w:hAnsi="맑은 고딕"/>
          <w:lang w:val="ko-KR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서명 표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B05ACA" w:rsidRPr="00C11DBD" w14:paraId="070E6385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0FCA2C3E" w14:textId="3178C5F3" w:rsidR="00B05ACA" w:rsidRPr="00C11DBD" w:rsidRDefault="00096541" w:rsidP="00213F85">
            <w:pPr>
              <w:pStyle w:val="aa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김준영</w:t>
            </w: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5A100649" w14:textId="77777777" w:rsidR="00B05ACA" w:rsidRPr="00C11DBD" w:rsidRDefault="00B05ACA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93" w:type="pct"/>
            <w:vAlign w:val="bottom"/>
          </w:tcPr>
          <w:p w14:paraId="33CE0E77" w14:textId="77777777" w:rsidR="00B05ACA" w:rsidRPr="00C11DBD" w:rsidRDefault="00B05ACA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030DACF2" w14:textId="3AF0E2AD" w:rsidR="00B05ACA" w:rsidRPr="00C11DBD" w:rsidRDefault="00096541" w:rsidP="00213F85">
            <w:pPr>
              <w:pStyle w:val="aa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021. 11. 12</w:t>
            </w:r>
          </w:p>
        </w:tc>
        <w:tc>
          <w:tcPr>
            <w:tcW w:w="307" w:type="pct"/>
            <w:vAlign w:val="bottom"/>
          </w:tcPr>
          <w:p w14:paraId="3EB07EDB" w14:textId="77777777" w:rsidR="00B05ACA" w:rsidRPr="00C11DBD" w:rsidRDefault="00B05ACA" w:rsidP="00213F85">
            <w:pPr>
              <w:pStyle w:val="aa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13FF6138" w14:textId="77777777" w:rsidR="00B05ACA" w:rsidRPr="00C11DBD" w:rsidRDefault="00B05ACA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47415AAA" w14:textId="77777777" w:rsidR="00B05ACA" w:rsidRPr="00C11DBD" w:rsidRDefault="00B05ACA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93" w:type="pct"/>
            <w:vAlign w:val="bottom"/>
          </w:tcPr>
          <w:p w14:paraId="314003E0" w14:textId="77777777" w:rsidR="00B05ACA" w:rsidRPr="00C11DBD" w:rsidRDefault="00B05ACA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7FE1733A" w14:textId="77777777" w:rsidR="00B05ACA" w:rsidRPr="00C11DBD" w:rsidRDefault="00B05ACA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</w:tr>
      <w:tr w:rsidR="00B05ACA" w:rsidRPr="00C11DBD" w14:paraId="4E755BCC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4E0CAB13" w14:textId="04A52765" w:rsidR="00B05ACA" w:rsidRPr="00C11DBD" w:rsidRDefault="00096541" w:rsidP="00213F85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570BD5DD" w14:textId="77777777" w:rsidR="00B05ACA" w:rsidRPr="00C11DBD" w:rsidRDefault="00B05ACA" w:rsidP="00213F85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93" w:type="pct"/>
          </w:tcPr>
          <w:p w14:paraId="7C185094" w14:textId="77777777" w:rsidR="00B05ACA" w:rsidRPr="00C11DBD" w:rsidRDefault="00B05ACA" w:rsidP="00213F85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4BD8410A" w14:textId="77777777" w:rsidR="00B05ACA" w:rsidRPr="00C11DBD" w:rsidRDefault="00681740" w:rsidP="00213F85">
            <w:pPr>
              <w:spacing w:after="0"/>
              <w:rPr>
                <w:rFonts w:ascii="맑은 고딕" w:eastAsia="맑은 고딕" w:hAnsi="맑은 고딕"/>
              </w:rPr>
            </w:pPr>
            <w:r w:rsidRPr="00C11DBD">
              <w:rPr>
                <w:rFonts w:ascii="맑은 고딕" w:eastAsia="맑은 고딕" w:hAnsi="맑은 고딕"/>
                <w:lang w:val="ko-KR"/>
              </w:rPr>
              <w:t>날짜</w:t>
            </w:r>
          </w:p>
        </w:tc>
        <w:tc>
          <w:tcPr>
            <w:tcW w:w="307" w:type="pct"/>
          </w:tcPr>
          <w:p w14:paraId="4243FF77" w14:textId="77777777" w:rsidR="00B05ACA" w:rsidRPr="00C11DBD" w:rsidRDefault="00B05ACA" w:rsidP="00213F85">
            <w:pPr>
              <w:spacing w:after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45AC421C" w14:textId="77777777" w:rsidR="00B05ACA" w:rsidRPr="00C11DBD" w:rsidRDefault="00681740" w:rsidP="00213F85">
            <w:pPr>
              <w:spacing w:after="0"/>
              <w:rPr>
                <w:rFonts w:ascii="맑은 고딕" w:eastAsia="맑은 고딕" w:hAnsi="맑은 고딕"/>
              </w:rPr>
            </w:pPr>
            <w:r w:rsidRPr="00C11DBD">
              <w:rPr>
                <w:rFonts w:ascii="맑은 고딕" w:eastAsia="맑은 고딕" w:hAnsi="맑은 고딕"/>
                <w:lang w:val="ko-KR"/>
              </w:rPr>
              <w:t>승인자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7C7109C1" w14:textId="77777777" w:rsidR="00B05ACA" w:rsidRPr="00C11DBD" w:rsidRDefault="00B05ACA" w:rsidP="00213F85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93" w:type="pct"/>
          </w:tcPr>
          <w:p w14:paraId="17902C4C" w14:textId="77777777" w:rsidR="00B05ACA" w:rsidRPr="00C11DBD" w:rsidRDefault="00B05ACA" w:rsidP="00213F85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11002AC4" w14:textId="77777777" w:rsidR="00B05ACA" w:rsidRPr="00C11DBD" w:rsidRDefault="00681740" w:rsidP="00213F85">
            <w:pPr>
              <w:spacing w:after="0"/>
              <w:rPr>
                <w:rFonts w:ascii="맑은 고딕" w:eastAsia="맑은 고딕" w:hAnsi="맑은 고딕"/>
              </w:rPr>
            </w:pPr>
            <w:r w:rsidRPr="00C11DBD">
              <w:rPr>
                <w:rFonts w:ascii="맑은 고딕" w:eastAsia="맑은 고딕" w:hAnsi="맑은 고딕"/>
                <w:lang w:val="ko-KR"/>
              </w:rPr>
              <w:t>날짜</w:t>
            </w:r>
          </w:p>
        </w:tc>
      </w:tr>
    </w:tbl>
    <w:p w14:paraId="074F7C9A" w14:textId="77777777" w:rsidR="00B05ACA" w:rsidRPr="00C11DBD" w:rsidRDefault="00B05ACA" w:rsidP="002C33DF">
      <w:pPr>
        <w:spacing w:after="0"/>
        <w:rPr>
          <w:rFonts w:ascii="맑은 고딕" w:eastAsia="맑은 고딕" w:hAnsi="맑은 고딕"/>
        </w:rPr>
      </w:pPr>
    </w:p>
    <w:sectPr w:rsidR="00B05ACA" w:rsidRPr="00C11DBD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C647" w14:textId="77777777" w:rsidR="00CB4D7E" w:rsidRDefault="00CB4D7E">
      <w:pPr>
        <w:spacing w:after="0" w:line="240" w:lineRule="auto"/>
      </w:pPr>
      <w:r>
        <w:separator/>
      </w:r>
    </w:p>
  </w:endnote>
  <w:endnote w:type="continuationSeparator" w:id="0">
    <w:p w14:paraId="7793E800" w14:textId="77777777" w:rsidR="00CB4D7E" w:rsidRDefault="00CB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2DE1" w14:textId="77777777" w:rsidR="00CB4D7E" w:rsidRDefault="00CB4D7E">
      <w:pPr>
        <w:spacing w:after="0" w:line="240" w:lineRule="auto"/>
      </w:pPr>
      <w:r>
        <w:separator/>
      </w:r>
    </w:p>
  </w:footnote>
  <w:footnote w:type="continuationSeparator" w:id="0">
    <w:p w14:paraId="55C7F0C5" w14:textId="77777777" w:rsidR="00CB4D7E" w:rsidRDefault="00CB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6A8A" w14:textId="77777777" w:rsidR="00B05ACA" w:rsidRDefault="00681740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DDA7C" wp14:editId="20838B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841B61" w14:textId="77777777" w:rsidR="00B05ACA" w:rsidRDefault="00681740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13F85"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0DDA7C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71841B61" w14:textId="77777777" w:rsidR="00B05ACA" w:rsidRDefault="00681740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13F85"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42ED"/>
    <w:multiLevelType w:val="hybridMultilevel"/>
    <w:tmpl w:val="B5DAE344"/>
    <w:lvl w:ilvl="0" w:tplc="BA96A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0635F1"/>
    <w:multiLevelType w:val="hybridMultilevel"/>
    <w:tmpl w:val="4E068DDC"/>
    <w:lvl w:ilvl="0" w:tplc="2F96073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6C20F1"/>
    <w:multiLevelType w:val="hybridMultilevel"/>
    <w:tmpl w:val="5F469EA0"/>
    <w:lvl w:ilvl="0" w:tplc="7394570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B23D84"/>
    <w:multiLevelType w:val="hybridMultilevel"/>
    <w:tmpl w:val="8B408598"/>
    <w:lvl w:ilvl="0" w:tplc="2F949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A2222"/>
    <w:multiLevelType w:val="hybridMultilevel"/>
    <w:tmpl w:val="6060E0A0"/>
    <w:lvl w:ilvl="0" w:tplc="8F4A93F4">
      <w:start w:val="1"/>
      <w:numFmt w:val="bullet"/>
      <w:lvlText w:val="-"/>
      <w:lvlJc w:val="left"/>
      <w:pPr>
        <w:ind w:left="4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3"/>
    <w:rsid w:val="00096541"/>
    <w:rsid w:val="001269A9"/>
    <w:rsid w:val="00213F85"/>
    <w:rsid w:val="002C33DF"/>
    <w:rsid w:val="005E0D13"/>
    <w:rsid w:val="00681740"/>
    <w:rsid w:val="00836037"/>
    <w:rsid w:val="00912596"/>
    <w:rsid w:val="00B05ACA"/>
    <w:rsid w:val="00C11DBD"/>
    <w:rsid w:val="00CB4D7E"/>
    <w:rsid w:val="00D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9FDE"/>
  <w15:chartTrackingRefBased/>
  <w15:docId w15:val="{0BDB70B2-9C3B-4D7F-A0B5-A6DBB67C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paragraph" w:styleId="af2">
    <w:name w:val="List Paragraph"/>
    <w:basedOn w:val="a0"/>
    <w:uiPriority w:val="34"/>
    <w:unhideWhenUsed/>
    <w:qFormat/>
    <w:rsid w:val="005E0D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5B8233D71249F487511D6F3DEF66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D1C927-DC51-4331-AE86-B8120DF7F8CB}"/>
      </w:docPartPr>
      <w:docPartBody>
        <w:p w:rsidR="00000000" w:rsidRDefault="00C67BE2">
          <w:pPr>
            <w:pStyle w:val="D25B8233D71249F487511D6F3DEF668F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  <w:docPart>
      <w:docPartPr>
        <w:name w:val="7EFA5A3618F5415A8DDE688C4011E8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1A4F2E-B3CE-402E-BB07-C8CF0E1B9E21}"/>
      </w:docPartPr>
      <w:docPartBody>
        <w:p w:rsidR="00000000" w:rsidRDefault="00C67BE2">
          <w:pPr>
            <w:pStyle w:val="7EFA5A3618F5415A8DDE688C4011E881"/>
          </w:pPr>
          <w:r>
            <w:rPr>
              <w:rStyle w:val="a3"/>
              <w:lang w:val="ko-KR"/>
            </w:rPr>
            <w:t>텍스트를</w:t>
          </w:r>
          <w:r>
            <w:rPr>
              <w:rStyle w:val="a3"/>
              <w:lang w:val="ko-KR"/>
            </w:rPr>
            <w:t xml:space="preserve"> </w:t>
          </w:r>
          <w:r>
            <w:rPr>
              <w:rStyle w:val="a3"/>
              <w:lang w:val="ko-KR"/>
            </w:rPr>
            <w:t>입력하려면</w:t>
          </w:r>
          <w:r>
            <w:rPr>
              <w:rStyle w:val="a3"/>
              <w:lang w:val="ko-KR"/>
            </w:rPr>
            <w:t xml:space="preserve"> </w:t>
          </w:r>
          <w:r>
            <w:rPr>
              <w:rStyle w:val="a3"/>
              <w:lang w:val="ko-KR"/>
            </w:rPr>
            <w:t>여기를</w:t>
          </w:r>
          <w:r>
            <w:rPr>
              <w:rStyle w:val="a3"/>
              <w:lang w:val="ko-KR"/>
            </w:rPr>
            <w:t xml:space="preserve"> </w:t>
          </w:r>
          <w:r>
            <w:rPr>
              <w:rStyle w:val="a3"/>
              <w:lang w:val="ko-KR"/>
            </w:rPr>
            <w:t>클릭하세요</w:t>
          </w:r>
          <w:r>
            <w:rPr>
              <w:rStyle w:val="a3"/>
              <w:lang w:val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E2"/>
    <w:rsid w:val="00C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FE05E54A1F4E17A0F0427DF8039775">
    <w:name w:val="1DFE05E54A1F4E17A0F0427DF8039775"/>
    <w:pPr>
      <w:widowControl w:val="0"/>
      <w:wordWrap w:val="0"/>
      <w:autoSpaceDE w:val="0"/>
      <w:autoSpaceDN w:val="0"/>
    </w:pPr>
  </w:style>
  <w:style w:type="paragraph" w:customStyle="1" w:styleId="D25B8233D71249F487511D6F3DEF668F">
    <w:name w:val="D25B8233D71249F487511D6F3DEF668F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7EFA5A3618F5415A8DDE688C4011E881">
    <w:name w:val="7EFA5A3618F5415A8DDE688C4011E88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 xsi:nil="true"/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844755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2012-06-27T21:54:00+00:00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468865</Value>
    </PublishStatusLookup>
    <APAuthor xmlns="49c1fb53-399a-4d91-bfc2-0a118990ebe4">
      <UserInfo>
        <DisplayName>MIDDLEEAST\v-keerth</DisplayName>
        <AccountId>2799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LocMarketGroupTiers2 xmlns="49c1fb53-399a-4d91-bfc2-0a118990ebe4" xsi:nil="true"/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TP102927812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A5A98B-6FB3-4CE2-A08F-61AC6880A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91A115A9-7DD6-4466-8810-7A4655201C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34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김준수(2016146013)</cp:lastModifiedBy>
  <cp:revision>1</cp:revision>
  <dcterms:created xsi:type="dcterms:W3CDTF">2021-11-17T00:14:00Z</dcterms:created>
  <dcterms:modified xsi:type="dcterms:W3CDTF">2021-11-17T00:48:00Z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